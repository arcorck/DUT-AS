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402"/>
        <w:gridCol w:w="6780"/>
      </w:tblGrid>
      <w:tr w:rsidR="00125AB1" w:rsidRPr="006658C4" w:rsidTr="00661F15">
        <w:tc>
          <w:tcPr>
            <w:tcW w:w="3402" w:type="dxa"/>
            <w:tcMar>
              <w:top w:w="504" w:type="dxa"/>
              <w:right w:w="720" w:type="dxa"/>
            </w:tcMar>
          </w:tcPr>
          <w:p w:rsidR="00E831E4" w:rsidRDefault="00E831E4" w:rsidP="00661F15">
            <w:pPr>
              <w:pStyle w:val="Initiales"/>
              <w:tabs>
                <w:tab w:val="left" w:pos="498"/>
                <w:tab w:val="center" w:pos="1371"/>
              </w:tabs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4ED6E0">
                  <wp:simplePos x="0" y="0"/>
                  <wp:positionH relativeFrom="margin">
                    <wp:posOffset>427208</wp:posOffset>
                  </wp:positionH>
                  <wp:positionV relativeFrom="margin">
                    <wp:posOffset>0</wp:posOffset>
                  </wp:positionV>
                  <wp:extent cx="930910" cy="1242060"/>
                  <wp:effectExtent l="12700" t="0" r="8890" b="37084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618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75" t="5646" r="-4085" b="23152"/>
                          <a:stretch/>
                        </pic:blipFill>
                        <pic:spPr bwMode="auto">
                          <a:xfrm>
                            <a:off x="0" y="0"/>
                            <a:ext cx="930910" cy="12420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ab/>
            </w:r>
            <w:r>
              <w:tab/>
            </w:r>
            <w:r w:rsidR="00125981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0D7BFDB" wp14:editId="2FE80136">
                      <wp:simplePos x="0" y="0"/>
                      <wp:positionH relativeFrom="column">
                        <wp:posOffset>14605</wp:posOffset>
                      </wp:positionH>
                      <wp:positionV relativeFrom="page">
                        <wp:posOffset>-299085</wp:posOffset>
                      </wp:positionV>
                      <wp:extent cx="6665595" cy="1685925"/>
                      <wp:effectExtent l="0" t="0" r="9525" b="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68592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78DCC22D" id="Groupe 1" o:spid="_x0000_s1026" alt="Graphismes d’en-tête" style="position:absolute;margin-left:1.15pt;margin-top:-23.55pt;width:524.85pt;height:132.75pt;z-index:-251657216;mso-width-percent:858;mso-height-percent:170;mso-position-vertical-relative:page;mso-width-percent:858;mso-height-percent:17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">
                      <v:rect id="Rectangle roug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es:"/>
                <w:tag w:val="Initiales:"/>
                <w:id w:val="477349409"/>
                <w:placeholder>
                  <w:docPart w:val="06F011CACD3C0F42B9AE50B4BB089A9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Pr="00E831E4">
                  <w:rPr>
                    <w:color w:val="FFFFFF" w:themeColor="background1"/>
                  </w:rPr>
                  <w:t>VN</w:t>
                </w:r>
              </w:sdtContent>
            </w:sdt>
          </w:p>
          <w:p w:rsidR="00661F15" w:rsidRDefault="00661F15" w:rsidP="00125AB1">
            <w:pPr>
              <w:pStyle w:val="Titre3"/>
            </w:pPr>
          </w:p>
          <w:p w:rsidR="00661F15" w:rsidRDefault="00661F15" w:rsidP="00125AB1">
            <w:pPr>
              <w:pStyle w:val="Titre3"/>
            </w:pPr>
          </w:p>
          <w:p w:rsidR="00125AB1" w:rsidRPr="006658C4" w:rsidRDefault="00636A7A" w:rsidP="00125AB1">
            <w:pPr>
              <w:pStyle w:val="Titre3"/>
            </w:pPr>
            <w:r w:rsidRPr="00636A7A">
              <w:t>COORDONNÉES</w:t>
            </w:r>
          </w:p>
          <w:p w:rsidR="00125AB1" w:rsidRPr="00661F15" w:rsidRDefault="00E831E4" w:rsidP="00125AB1">
            <w:pPr>
              <w:rPr>
                <w:sz w:val="22"/>
                <w:szCs w:val="22"/>
              </w:rPr>
            </w:pPr>
            <w:r w:rsidRPr="00661F15">
              <w:rPr>
                <w:sz w:val="22"/>
                <w:szCs w:val="22"/>
              </w:rPr>
              <w:t>32ter rue Saint Marc</w:t>
            </w:r>
          </w:p>
          <w:p w:rsidR="00125AB1" w:rsidRPr="00661F15" w:rsidRDefault="00E831E4" w:rsidP="00125AB1">
            <w:pPr>
              <w:rPr>
                <w:sz w:val="22"/>
                <w:szCs w:val="22"/>
              </w:rPr>
            </w:pPr>
            <w:r w:rsidRPr="00661F15">
              <w:rPr>
                <w:sz w:val="22"/>
                <w:szCs w:val="22"/>
              </w:rPr>
              <w:t xml:space="preserve">41600 </w:t>
            </w:r>
            <w:proofErr w:type="spellStart"/>
            <w:r w:rsidRPr="00661F15">
              <w:rPr>
                <w:sz w:val="22"/>
                <w:szCs w:val="22"/>
              </w:rPr>
              <w:t>Nouan</w:t>
            </w:r>
            <w:proofErr w:type="spellEnd"/>
            <w:r w:rsidRPr="00661F15">
              <w:rPr>
                <w:sz w:val="22"/>
                <w:szCs w:val="22"/>
              </w:rPr>
              <w:t xml:space="preserve"> le </w:t>
            </w:r>
            <w:proofErr w:type="spellStart"/>
            <w:r w:rsidRPr="00661F15">
              <w:rPr>
                <w:sz w:val="22"/>
                <w:szCs w:val="22"/>
              </w:rPr>
              <w:t>Fuzelier</w:t>
            </w:r>
            <w:proofErr w:type="spellEnd"/>
          </w:p>
          <w:p w:rsidR="00125AB1" w:rsidRPr="00661F15" w:rsidRDefault="00E831E4" w:rsidP="00125AB1">
            <w:pPr>
              <w:rPr>
                <w:sz w:val="21"/>
                <w:szCs w:val="21"/>
              </w:rPr>
            </w:pPr>
            <w:r w:rsidRPr="00661F15">
              <w:rPr>
                <w:sz w:val="21"/>
                <w:szCs w:val="21"/>
              </w:rPr>
              <w:t>Bazire.fabrice@gmail.com</w:t>
            </w:r>
          </w:p>
          <w:p w:rsidR="00125AB1" w:rsidRPr="006658C4" w:rsidRDefault="00E831E4" w:rsidP="00125AB1">
            <w:r w:rsidRPr="00661F15">
              <w:rPr>
                <w:sz w:val="22"/>
                <w:szCs w:val="22"/>
              </w:rPr>
              <w:t>0645979370</w:t>
            </w:r>
          </w:p>
        </w:tc>
        <w:tc>
          <w:tcPr>
            <w:tcW w:w="6780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80"/>
            </w:tblGrid>
            <w:tr w:rsidR="00125AB1" w:rsidRPr="006658C4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125AB1" w:rsidRPr="006658C4" w:rsidRDefault="0033284B" w:rsidP="00E831E4">
                  <w:pPr>
                    <w:pStyle w:val="Titre1"/>
                    <w:outlineLvl w:val="0"/>
                  </w:pPr>
                  <w:sdt>
                    <w:sdtPr>
                      <w:alias w:val="Votre nom :"/>
                      <w:tag w:val="Votre nom :"/>
                      <w:id w:val="-544600582"/>
                      <w:placeholder>
                        <w:docPart w:val="08B5485B20593A49B9272F92C6374CF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661F15">
                        <w:br/>
                        <w:t>Fabrice Bazire</w:t>
                      </w:r>
                    </w:sdtContent>
                  </w:sdt>
                </w:p>
              </w:tc>
            </w:tr>
          </w:tbl>
          <w:p w:rsidR="00E831E4" w:rsidRDefault="00E831E4" w:rsidP="00125981">
            <w:pPr>
              <w:pStyle w:val="Titre3"/>
            </w:pPr>
          </w:p>
          <w:sdt>
            <w:sdtPr>
              <w:alias w:val="Nom du destinataire :"/>
              <w:tag w:val="Nom du destinataire :"/>
              <w:id w:val="-1172632310"/>
              <w:placeholder>
                <w:docPart w:val="930F91E6148BDA4F98AE8C8619FECA1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125AB1" w:rsidRPr="00125981" w:rsidRDefault="00661F15" w:rsidP="00125981">
                <w:pPr>
                  <w:pStyle w:val="Titre3"/>
                </w:pPr>
                <w:r>
                  <w:br/>
                  <w:t>Hutchinson</w:t>
                </w:r>
              </w:p>
            </w:sdtContent>
          </w:sdt>
          <w:p w:rsidR="00661F15" w:rsidRDefault="00E831E4" w:rsidP="00661F15">
            <w:pPr>
              <w:pStyle w:val="Titre4"/>
            </w:pPr>
            <w:r>
              <w:t>Rue gustave noury</w:t>
            </w:r>
            <w:r w:rsidR="00125AB1" w:rsidRPr="006658C4">
              <w:rPr>
                <w:lang w:bidi="fr-FR"/>
              </w:rPr>
              <w:t xml:space="preserve"> • </w:t>
            </w:r>
            <w:r>
              <w:t xml:space="preserve">45120 </w:t>
            </w:r>
            <w:r w:rsidRPr="006658C4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chalêtte sur loing</w:t>
            </w:r>
          </w:p>
          <w:p w:rsidR="00125AB1" w:rsidRPr="00661F15" w:rsidRDefault="00E831E4" w:rsidP="00661F15">
            <w:pPr>
              <w:pStyle w:val="Date"/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>Le 07 mai 2020,</w:t>
            </w:r>
          </w:p>
          <w:p w:rsidR="00125AB1" w:rsidRPr="00661F15" w:rsidRDefault="00125AB1" w:rsidP="00661F15">
            <w:pPr>
              <w:pStyle w:val="Salutations"/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  <w:lang w:bidi="fr-FR"/>
              </w:rPr>
              <w:t>Madame/Monsieur,</w:t>
            </w:r>
          </w:p>
          <w:p w:rsidR="00125AB1" w:rsidRPr="00661F15" w:rsidRDefault="00125AB1" w:rsidP="00661F15">
            <w:pPr>
              <w:jc w:val="both"/>
              <w:rPr>
                <w:sz w:val="24"/>
                <w:szCs w:val="24"/>
              </w:rPr>
            </w:pPr>
          </w:p>
          <w:p w:rsidR="00E831E4" w:rsidRPr="00661F15" w:rsidRDefault="00E831E4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 xml:space="preserve">Je me permets de répondre à votre offre d’apprentissage dans le cadre d’une licence professionnelle </w:t>
            </w:r>
            <w:proofErr w:type="spellStart"/>
            <w:r w:rsidRPr="00661F15">
              <w:rPr>
                <w:sz w:val="24"/>
                <w:szCs w:val="24"/>
              </w:rPr>
              <w:t>Webmobile</w:t>
            </w:r>
            <w:proofErr w:type="spellEnd"/>
            <w:r w:rsidRPr="00661F15">
              <w:rPr>
                <w:sz w:val="24"/>
                <w:szCs w:val="24"/>
              </w:rPr>
              <w:t>.</w:t>
            </w:r>
          </w:p>
          <w:p w:rsidR="00E831E4" w:rsidRPr="00661F15" w:rsidRDefault="00E831E4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>Je réponds à votre offre car votre entreprise m’intéresse beaucoup</w:t>
            </w:r>
            <w:r w:rsidR="00C01E1C" w:rsidRPr="00661F15">
              <w:rPr>
                <w:sz w:val="24"/>
                <w:szCs w:val="24"/>
              </w:rPr>
              <w:t>.</w:t>
            </w: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>En effet j’y ai déjà postulé pour un stage pour valider mon DUT.</w:t>
            </w: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 xml:space="preserve">Et entrer dans une entreprise aussi vaste que la vôtre, que ce soit géographiquement parlant ou en termes de produits commercialisés, serait pour moi une joie. </w:t>
            </w: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 xml:space="preserve">De mon côté je suis issu d’un baccalauréat scientifique, je suis passé par l’université d’Orléans pour y commencer une licence informatique et j’ai ensuite intégrer l’IUT pour y faire un DUT. </w:t>
            </w: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>Je choisi l’apprentissage pour des raisons similaires à celles qui m’ont fait quitter l’université pour l’IUT, à savoir rejoindre un peu plus le monde du travail.</w:t>
            </w: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</w:p>
          <w:p w:rsidR="00C01E1C" w:rsidRPr="00661F15" w:rsidRDefault="00C01E1C" w:rsidP="00661F15">
            <w:pPr>
              <w:jc w:val="both"/>
              <w:rPr>
                <w:sz w:val="24"/>
                <w:szCs w:val="24"/>
              </w:rPr>
            </w:pPr>
            <w:r w:rsidRPr="00661F15">
              <w:rPr>
                <w:sz w:val="24"/>
                <w:szCs w:val="24"/>
              </w:rPr>
              <w:t xml:space="preserve">Si je devenais votre collaborateur, je pourrais mettre en œuvre tout ce que j’ai pu apprendre au sein de mes différentes formations citées auparavant. </w:t>
            </w:r>
          </w:p>
          <w:p w:rsidR="00125AB1" w:rsidRPr="00661F15" w:rsidRDefault="0033284B" w:rsidP="00661F15">
            <w:pPr>
              <w:pStyle w:val="Formuledepolitesse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Cordialement :"/>
                <w:tag w:val="Cordialement :"/>
                <w:id w:val="1448966695"/>
                <w:placeholder>
                  <w:docPart w:val="C9E6C29718BBF543876482368744AAB1"/>
                </w:placeholder>
                <w:temporary/>
                <w:showingPlcHdr/>
                <w15:appearance w15:val="hidden"/>
              </w:sdtPr>
              <w:sdtContent>
                <w:r w:rsidR="00125AB1" w:rsidRPr="00661F15">
                  <w:rPr>
                    <w:sz w:val="24"/>
                    <w:szCs w:val="24"/>
                    <w:lang w:bidi="fr-FR"/>
                  </w:rPr>
                  <w:t>Cordialement</w:t>
                </w:r>
              </w:sdtContent>
            </w:sdt>
            <w:r w:rsidR="00125AB1" w:rsidRPr="00661F15">
              <w:rPr>
                <w:sz w:val="24"/>
                <w:szCs w:val="24"/>
                <w:lang w:bidi="fr-FR"/>
              </w:rPr>
              <w:t>,</w:t>
            </w:r>
          </w:p>
          <w:sdt>
            <w:sdtPr>
              <w:rPr>
                <w:sz w:val="24"/>
                <w:szCs w:val="24"/>
              </w:rPr>
              <w:alias w:val="Votre nom :"/>
              <w:tag w:val="Votre nom :"/>
              <w:id w:val="1329326648"/>
              <w:placeholder>
                <w:docPart w:val="A3AB6E8A48A68D44A4729EFA93FB0CB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4D7F4E" w:rsidRPr="004D7F4E" w:rsidRDefault="00661F15" w:rsidP="00661F15">
                <w:pPr>
                  <w:pStyle w:val="Signature"/>
                  <w:jc w:val="both"/>
                </w:pPr>
                <w:r w:rsidRPr="00661F15">
                  <w:rPr>
                    <w:sz w:val="24"/>
                    <w:szCs w:val="24"/>
                  </w:rPr>
                  <w:br/>
                  <w:t xml:space="preserve">Fabrice </w:t>
                </w:r>
                <w:proofErr w:type="spellStart"/>
                <w:r w:rsidRPr="00661F15">
                  <w:rPr>
                    <w:sz w:val="24"/>
                    <w:szCs w:val="24"/>
                  </w:rPr>
                  <w:t>Bazire</w:t>
                </w:r>
                <w:proofErr w:type="spellEnd"/>
              </w:p>
            </w:sdtContent>
          </w:sdt>
        </w:tc>
      </w:tr>
    </w:tbl>
    <w:p w:rsidR="00E831E4" w:rsidRPr="00E831E4" w:rsidRDefault="00E831E4" w:rsidP="00E831E4">
      <w:pPr>
        <w:tabs>
          <w:tab w:val="left" w:pos="3867"/>
        </w:tabs>
      </w:pPr>
    </w:p>
    <w:sectPr w:rsidR="00E831E4" w:rsidRPr="00E831E4" w:rsidSect="00661F15">
      <w:headerReference w:type="default" r:id="rId7"/>
      <w:footerReference w:type="default" r:id="rId8"/>
      <w:pgSz w:w="11906" w:h="16838" w:code="9"/>
      <w:pgMar w:top="862" w:right="862" w:bottom="567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6B1A" w:rsidRDefault="00516B1A" w:rsidP="00713050">
      <w:pPr>
        <w:spacing w:line="240" w:lineRule="auto"/>
      </w:pPr>
      <w:r>
        <w:separator/>
      </w:r>
    </w:p>
  </w:endnote>
  <w:endnote w:type="continuationSeparator" w:id="0">
    <w:p w:rsidR="00516B1A" w:rsidRDefault="00516B1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6"/>
      <w:gridCol w:w="2546"/>
      <w:gridCol w:w="2545"/>
      <w:gridCol w:w="2545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E7A53CC" wp14:editId="55ED8D1A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8FE6E1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&#13;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54B100A" wp14:editId="7BB31131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11E476" id="Groupe 4" o:spid="_x0000_s1026" alt="Icône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&#13;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FA78288" wp14:editId="78476D73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A67186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&#13;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73ED102" wp14:editId="6FE519DB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0FBF63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&#13;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461157651"/>
            <w:placeholder>
              <w:docPart w:val="5B5AA94CF750614D8CBB744C8B9B676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:rsidR="00684488" w:rsidRPr="00CA3DF1" w:rsidRDefault="00811117" w:rsidP="00811117">
              <w:pPr>
                <w:pStyle w:val="Pieddepage"/>
              </w:pPr>
              <w:r>
                <w:rPr>
                  <w:lang w:bidi="fr-FR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219741704"/>
            <w:placeholder>
              <w:docPart w:val="55051BA91051124C85F3A929E0C62B9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-381786245"/>
            <w:placeholder>
              <w:docPart w:val="08B5485B20593A49B9272F92C6374CF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2033605669"/>
            <w:placeholder>
              <w:docPart w:val="10C5FE81E6BE7B4A9CCE00E1682153C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E2E2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6B1A" w:rsidRDefault="00516B1A" w:rsidP="00713050">
      <w:pPr>
        <w:spacing w:line="240" w:lineRule="auto"/>
      </w:pPr>
      <w:r>
        <w:separator/>
      </w:r>
    </w:p>
  </w:footnote>
  <w:footnote w:type="continuationSeparator" w:id="0">
    <w:p w:rsidR="00516B1A" w:rsidRDefault="00516B1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80"/>
      <w:gridCol w:w="6502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125981" w:rsidP="00F328B4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3BFE4ED" wp14:editId="03BE3D68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9525" b="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648FAD61" id="Groupe 3" o:spid="_x0000_s1026" alt="Image d’en-tête de page de suite" style="position:absolute;margin-left:0;margin-top:-39.6pt;width:524.9pt;height:142.55pt;z-index:-251657216;mso-width-percent:858;mso-height-percent:170;mso-position-horizontal:left;mso-position-vertical-relative:page;mso-width-percent:858;mso-height-percent:17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">
                    <v:rect id="Rectangle roug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1577939852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0E2E2B">
                <w:t>VN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502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9B3C40" w:rsidRDefault="0033284B" w:rsidP="00125981">
                <w:pPr>
                  <w:pStyle w:val="Titre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661F15">
                      <w:br/>
                      <w:t>Fabrice Bazire</w:t>
                    </w:r>
                  </w:sdtContent>
                </w:sdt>
              </w:p>
              <w:p w:rsidR="00125981" w:rsidRDefault="0033284B" w:rsidP="00125981">
                <w:pPr>
                  <w:pStyle w:val="Titre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125981">
                      <w:rPr>
                        <w:lang w:bidi="fr-FR"/>
                      </w:rPr>
                      <w:t>Profession ou secteur d’activité</w:t>
                    </w:r>
                  </w:sdtContent>
                </w:sdt>
                <w:r w:rsidR="00125981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25981" w:rsidRPr="009B3C40">
                      <w:rPr>
                        <w:lang w:bidi="fr-FR"/>
                      </w:rPr>
                      <w:t>Lien vers d’autres pages en ligne : Portfolio/Site web/Blog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E4"/>
    <w:rsid w:val="00022E2F"/>
    <w:rsid w:val="000353A6"/>
    <w:rsid w:val="000B0C2C"/>
    <w:rsid w:val="000E2E2B"/>
    <w:rsid w:val="0011675E"/>
    <w:rsid w:val="00125981"/>
    <w:rsid w:val="00125AB1"/>
    <w:rsid w:val="00151C62"/>
    <w:rsid w:val="00184BAC"/>
    <w:rsid w:val="001B403A"/>
    <w:rsid w:val="001E2621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15F25"/>
    <w:rsid w:val="0033284B"/>
    <w:rsid w:val="00364079"/>
    <w:rsid w:val="00375460"/>
    <w:rsid w:val="004077FB"/>
    <w:rsid w:val="00413C3A"/>
    <w:rsid w:val="00424DD9"/>
    <w:rsid w:val="00443F85"/>
    <w:rsid w:val="004717C5"/>
    <w:rsid w:val="004D7F4E"/>
    <w:rsid w:val="00504588"/>
    <w:rsid w:val="00516B1A"/>
    <w:rsid w:val="00530CC8"/>
    <w:rsid w:val="00543DB7"/>
    <w:rsid w:val="005A530F"/>
    <w:rsid w:val="00636A7A"/>
    <w:rsid w:val="00641630"/>
    <w:rsid w:val="00661F15"/>
    <w:rsid w:val="006658C4"/>
    <w:rsid w:val="00684488"/>
    <w:rsid w:val="0069332E"/>
    <w:rsid w:val="006A3CE7"/>
    <w:rsid w:val="006C4C50"/>
    <w:rsid w:val="006E1DC7"/>
    <w:rsid w:val="00713050"/>
    <w:rsid w:val="00746F7F"/>
    <w:rsid w:val="007609F1"/>
    <w:rsid w:val="007623E5"/>
    <w:rsid w:val="0077141D"/>
    <w:rsid w:val="00795B3A"/>
    <w:rsid w:val="007C16C5"/>
    <w:rsid w:val="007C7C1A"/>
    <w:rsid w:val="00811117"/>
    <w:rsid w:val="00823145"/>
    <w:rsid w:val="00864D4A"/>
    <w:rsid w:val="008A1907"/>
    <w:rsid w:val="008C44E9"/>
    <w:rsid w:val="009D6855"/>
    <w:rsid w:val="009F75B3"/>
    <w:rsid w:val="00A042F8"/>
    <w:rsid w:val="00A42540"/>
    <w:rsid w:val="00AD22CE"/>
    <w:rsid w:val="00AE377E"/>
    <w:rsid w:val="00B13AD9"/>
    <w:rsid w:val="00B56E1F"/>
    <w:rsid w:val="00B60A88"/>
    <w:rsid w:val="00B66BFE"/>
    <w:rsid w:val="00C01E1C"/>
    <w:rsid w:val="00C05502"/>
    <w:rsid w:val="00C2098A"/>
    <w:rsid w:val="00C57D37"/>
    <w:rsid w:val="00C7741E"/>
    <w:rsid w:val="00CA3DF1"/>
    <w:rsid w:val="00CA4581"/>
    <w:rsid w:val="00CE18D5"/>
    <w:rsid w:val="00D22F8A"/>
    <w:rsid w:val="00D87154"/>
    <w:rsid w:val="00DE0AE8"/>
    <w:rsid w:val="00DE733C"/>
    <w:rsid w:val="00E22E87"/>
    <w:rsid w:val="00E831E4"/>
    <w:rsid w:val="00E96C92"/>
    <w:rsid w:val="00F12CA4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8533E"/>
  <w15:chartTrackingRefBased/>
  <w15:docId w15:val="{9704F8B2-4223-2C4F-BC0F-72ACBC7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Titre1">
    <w:name w:val="heading 1"/>
    <w:basedOn w:val="Normal"/>
    <w:link w:val="Titre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51C62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151C62"/>
  </w:style>
  <w:style w:type="paragraph" w:styleId="Pieddepage">
    <w:name w:val="footer"/>
    <w:basedOn w:val="Normal"/>
    <w:link w:val="Pieddepage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151C62"/>
    <w:rPr>
      <w:rFonts w:asciiTheme="majorHAnsi" w:hAnsiTheme="majorHAnsi"/>
      <w:caps/>
    </w:rPr>
  </w:style>
  <w:style w:type="paragraph" w:styleId="Salutations">
    <w:name w:val="Salutation"/>
    <w:basedOn w:val="Normal"/>
    <w:next w:val="Normal"/>
    <w:link w:val="SalutationsCar"/>
    <w:uiPriority w:val="12"/>
    <w:qFormat/>
    <w:rsid w:val="00AD22CE"/>
  </w:style>
  <w:style w:type="character" w:customStyle="1" w:styleId="SalutationsCar">
    <w:name w:val="Salutations Car"/>
    <w:basedOn w:val="Policepardfaut"/>
    <w:link w:val="Salutations"/>
    <w:uiPriority w:val="12"/>
    <w:rsid w:val="00AD22CE"/>
  </w:style>
  <w:style w:type="paragraph" w:styleId="Formuledepolitesse">
    <w:name w:val="Closing"/>
    <w:basedOn w:val="Normal"/>
    <w:next w:val="Signature"/>
    <w:link w:val="FormuledepolitesseCar"/>
    <w:uiPriority w:val="13"/>
    <w:qFormat/>
    <w:rsid w:val="00AD22CE"/>
    <w:pPr>
      <w:spacing w:before="36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13"/>
    <w:rsid w:val="00AD22CE"/>
  </w:style>
  <w:style w:type="paragraph" w:styleId="Signature">
    <w:name w:val="Signature"/>
    <w:basedOn w:val="Normal"/>
    <w:next w:val="Normal"/>
    <w:link w:val="SignatureCar"/>
    <w:uiPriority w:val="14"/>
    <w:qFormat/>
    <w:rsid w:val="00AD22CE"/>
    <w:pPr>
      <w:spacing w:after="200" w:line="240" w:lineRule="auto"/>
    </w:pPr>
  </w:style>
  <w:style w:type="character" w:customStyle="1" w:styleId="SignatureCar">
    <w:name w:val="Signature Car"/>
    <w:basedOn w:val="Policepardfaut"/>
    <w:link w:val="Signature"/>
    <w:uiPriority w:val="14"/>
    <w:rsid w:val="007623E5"/>
  </w:style>
  <w:style w:type="paragraph" w:styleId="Date">
    <w:name w:val="Date"/>
    <w:basedOn w:val="Normal"/>
    <w:next w:val="Normal"/>
    <w:link w:val="DateCar"/>
    <w:uiPriority w:val="11"/>
    <w:qFormat/>
    <w:rsid w:val="00AD22CE"/>
    <w:pPr>
      <w:spacing w:before="780" w:after="200"/>
    </w:pPr>
  </w:style>
  <w:style w:type="character" w:customStyle="1" w:styleId="DateCar">
    <w:name w:val="Date Car"/>
    <w:basedOn w:val="Policepardfaut"/>
    <w:link w:val="Date"/>
    <w:uiPriority w:val="11"/>
    <w:rsid w:val="00AD22CE"/>
  </w:style>
  <w:style w:type="character" w:customStyle="1" w:styleId="Titre8Car">
    <w:name w:val="Titre 8 Car"/>
    <w:basedOn w:val="Policepardfaut"/>
    <w:link w:val="Titre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bazire/Library/Containers/com.microsoft.Word/Data/Library/Application%20Support/Microsoft/Office/16.0/DTS/Search/%7b373A1729-6FAB-2145-BBD6-AD11042D521D%7dtf163927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F011CACD3C0F42B9AE50B4BB089A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085AB-71EA-D14D-B1E7-A298D48129B8}"/>
      </w:docPartPr>
      <w:docPartBody>
        <w:p w:rsidR="00BD63DD" w:rsidRDefault="00BD63DD">
          <w:pPr>
            <w:pStyle w:val="06F011CACD3C0F42B9AE50B4BB089A9E"/>
          </w:pPr>
          <w:r>
            <w:t>VN</w:t>
          </w:r>
        </w:p>
      </w:docPartBody>
    </w:docPart>
    <w:docPart>
      <w:docPartPr>
        <w:name w:val="5B5AA94CF750614D8CBB744C8B9B6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70EC5E-36ED-154D-A4DF-7F56F55ECBDF}"/>
      </w:docPartPr>
      <w:docPartBody>
        <w:p w:rsidR="00BD63DD" w:rsidRDefault="00BD63DD">
          <w:pPr>
            <w:pStyle w:val="5B5AA94CF750614D8CBB744C8B9B676F"/>
          </w:pPr>
          <w:r w:rsidRPr="006658C4">
            <w:rPr>
              <w:lang w:bidi="fr-FR"/>
            </w:rPr>
            <w:t>Adresse</w:t>
          </w:r>
        </w:p>
      </w:docPartBody>
    </w:docPart>
    <w:docPart>
      <w:docPartPr>
        <w:name w:val="55051BA91051124C85F3A929E0C62B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7513D-1EC1-3349-8706-CA6547AF20A5}"/>
      </w:docPartPr>
      <w:docPartBody>
        <w:p w:rsidR="00BD63DD" w:rsidRDefault="00BD63DD">
          <w:pPr>
            <w:pStyle w:val="55051BA91051124C85F3A929E0C62B90"/>
          </w:pPr>
          <w:r w:rsidRPr="006658C4">
            <w:rPr>
              <w:lang w:bidi="fr-FR"/>
            </w:rPr>
            <w:t>E-mail</w:t>
          </w:r>
        </w:p>
      </w:docPartBody>
    </w:docPart>
    <w:docPart>
      <w:docPartPr>
        <w:name w:val="08B5485B20593A49B9272F92C6374C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FBDAC-C047-3647-B0B0-44FD99C2A210}"/>
      </w:docPartPr>
      <w:docPartBody>
        <w:p w:rsidR="00BD63DD" w:rsidRDefault="00BD63DD">
          <w:pPr>
            <w:pStyle w:val="08B5485B20593A49B9272F92C6374CFC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10C5FE81E6BE7B4A9CCE00E1682153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8C2C4-E670-7742-906C-685A8C59ADEA}"/>
      </w:docPartPr>
      <w:docPartBody>
        <w:p w:rsidR="00BD63DD" w:rsidRDefault="00BD63DD">
          <w:pPr>
            <w:pStyle w:val="10C5FE81E6BE7B4A9CCE00E1682153C1"/>
          </w:pPr>
          <w:r w:rsidRPr="006658C4">
            <w:rPr>
              <w:lang w:bidi="fr-FR"/>
            </w:rPr>
            <w:t>Lien vers d’autres pages en ligne : Portfolio/Site web/Blog</w:t>
          </w:r>
        </w:p>
      </w:docPartBody>
    </w:docPart>
    <w:docPart>
      <w:docPartPr>
        <w:name w:val="930F91E6148BDA4F98AE8C8619FEC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FBE1D2-921F-2D4C-9154-56369E037B91}"/>
      </w:docPartPr>
      <w:docPartBody>
        <w:p w:rsidR="00BD63DD" w:rsidRDefault="00BD63DD">
          <w:pPr>
            <w:pStyle w:val="930F91E6148BDA4F98AE8C8619FECA1F"/>
          </w:pPr>
          <w:r>
            <w:rPr>
              <w:lang w:bidi="fr-FR"/>
            </w:rPr>
            <w:t>Nom du destinataire</w:t>
          </w:r>
        </w:p>
      </w:docPartBody>
    </w:docPart>
    <w:docPart>
      <w:docPartPr>
        <w:name w:val="C9E6C29718BBF543876482368744A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949E00-E2C7-364D-97D4-E4E014C56A97}"/>
      </w:docPartPr>
      <w:docPartBody>
        <w:p w:rsidR="00BD63DD" w:rsidRDefault="00BD63DD">
          <w:pPr>
            <w:pStyle w:val="C9E6C29718BBF543876482368744AAB1"/>
          </w:pPr>
          <w:r w:rsidRPr="006658C4">
            <w:rPr>
              <w:lang w:bidi="fr-FR"/>
            </w:rPr>
            <w:t>Cordialement</w:t>
          </w:r>
        </w:p>
      </w:docPartBody>
    </w:docPart>
    <w:docPart>
      <w:docPartPr>
        <w:name w:val="A3AB6E8A48A68D44A4729EFA93FB0C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2B28CD-6B56-7F4C-B127-8469E1DC7616}"/>
      </w:docPartPr>
      <w:docPartBody>
        <w:p w:rsidR="00BD63DD" w:rsidRDefault="00BD63DD">
          <w:pPr>
            <w:pStyle w:val="A3AB6E8A48A68D44A4729EFA93FB0CBE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DD"/>
    <w:rsid w:val="00B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F011CACD3C0F42B9AE50B4BB089A9E">
    <w:name w:val="06F011CACD3C0F42B9AE50B4BB089A9E"/>
  </w:style>
  <w:style w:type="paragraph" w:customStyle="1" w:styleId="5B5AA94CF750614D8CBB744C8B9B676F">
    <w:name w:val="5B5AA94CF750614D8CBB744C8B9B676F"/>
  </w:style>
  <w:style w:type="paragraph" w:customStyle="1" w:styleId="ACD39E3027D95148BC1D8C1C4B8F2A77">
    <w:name w:val="ACD39E3027D95148BC1D8C1C4B8F2A77"/>
  </w:style>
  <w:style w:type="paragraph" w:customStyle="1" w:styleId="55051BA91051124C85F3A929E0C62B90">
    <w:name w:val="55051BA91051124C85F3A929E0C62B90"/>
  </w:style>
  <w:style w:type="paragraph" w:customStyle="1" w:styleId="92AD1A0A330C8D469893725E828F5EE8">
    <w:name w:val="92AD1A0A330C8D469893725E828F5EE8"/>
  </w:style>
  <w:style w:type="paragraph" w:customStyle="1" w:styleId="08B5485B20593A49B9272F92C6374CFC">
    <w:name w:val="08B5485B20593A49B9272F92C6374CFC"/>
  </w:style>
  <w:style w:type="paragraph" w:customStyle="1" w:styleId="8E7F6B382865B7499DFA01373B935EB5">
    <w:name w:val="8E7F6B382865B7499DFA01373B935EB5"/>
  </w:style>
  <w:style w:type="paragraph" w:customStyle="1" w:styleId="10C5FE81E6BE7B4A9CCE00E1682153C1">
    <w:name w:val="10C5FE81E6BE7B4A9CCE00E1682153C1"/>
  </w:style>
  <w:style w:type="paragraph" w:customStyle="1" w:styleId="930F91E6148BDA4F98AE8C8619FECA1F">
    <w:name w:val="930F91E6148BDA4F98AE8C8619FECA1F"/>
  </w:style>
  <w:style w:type="paragraph" w:customStyle="1" w:styleId="9223174A673F844D989F21FFC6F5CFC1">
    <w:name w:val="9223174A673F844D989F21FFC6F5CFC1"/>
  </w:style>
  <w:style w:type="paragraph" w:customStyle="1" w:styleId="E9EDBC8741FE99458E1EDA45FD480010">
    <w:name w:val="E9EDBC8741FE99458E1EDA45FD480010"/>
  </w:style>
  <w:style w:type="paragraph" w:customStyle="1" w:styleId="873102EC315CF7468891269D2CE69C9D">
    <w:name w:val="873102EC315CF7468891269D2CE69C9D"/>
  </w:style>
  <w:style w:type="paragraph" w:customStyle="1" w:styleId="23A74D3C23D30847AF34DD9B46F290AB">
    <w:name w:val="23A74D3C23D30847AF34DD9B46F290AB"/>
  </w:style>
  <w:style w:type="paragraph" w:customStyle="1" w:styleId="17A87B9C1BD7DD4E9BCA40A0D8D1BD7C">
    <w:name w:val="17A87B9C1BD7DD4E9BCA40A0D8D1BD7C"/>
  </w:style>
  <w:style w:type="paragraph" w:customStyle="1" w:styleId="8E1AE2B2D667C4408873F9E382E0B3AD">
    <w:name w:val="8E1AE2B2D667C4408873F9E382E0B3AD"/>
  </w:style>
  <w:style w:type="paragraph" w:customStyle="1" w:styleId="C9E6C29718BBF543876482368744AAB1">
    <w:name w:val="C9E6C29718BBF543876482368744AAB1"/>
  </w:style>
  <w:style w:type="paragraph" w:customStyle="1" w:styleId="A3AB6E8A48A68D44A4729EFA93FB0CBE">
    <w:name w:val="A3AB6E8A48A68D44A4729EFA93FB0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{373A1729-6FAB-2145-BBD6-AD11042D521D}tf16392738.dotx</Template>
  <TotalTime>22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Hutchinson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Bazire</dc:creator>
  <cp:keywords/>
  <dc:description/>
  <cp:lastModifiedBy>fabrice bazire</cp:lastModifiedBy>
  <cp:revision>1</cp:revision>
  <dcterms:created xsi:type="dcterms:W3CDTF">2020-05-08T16:34:00Z</dcterms:created>
  <dcterms:modified xsi:type="dcterms:W3CDTF">2020-05-08T17:16:00Z</dcterms:modified>
</cp:coreProperties>
</file>