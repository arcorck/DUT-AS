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7DC7" w:rsidRDefault="00C366A5">
      <w:pPr>
        <w:pStyle w:val="Date"/>
      </w:pPr>
      <w:r>
        <w:t>Le 27 Avril 2020</w:t>
      </w:r>
    </w:p>
    <w:p w:rsidR="00C366A5" w:rsidRDefault="00C366A5">
      <w:pPr>
        <w:pStyle w:val="Date"/>
      </w:pPr>
      <w:r>
        <w:t xml:space="preserve">Alain </w:t>
      </w:r>
      <w:proofErr w:type="spellStart"/>
      <w:r>
        <w:t>Froissard</w:t>
      </w:r>
      <w:proofErr w:type="spellEnd"/>
    </w:p>
    <w:p w:rsidR="00C366A5" w:rsidRDefault="00C366A5">
      <w:pPr>
        <w:pStyle w:val="Date"/>
      </w:pPr>
    </w:p>
    <w:p w:rsidR="00C366A5" w:rsidRPr="00135F00" w:rsidRDefault="00C366A5">
      <w:pPr>
        <w:pStyle w:val="Date"/>
      </w:pPr>
      <w:r>
        <w:t xml:space="preserve">Tuteur de Fabrice </w:t>
      </w:r>
      <w:proofErr w:type="spellStart"/>
      <w:r>
        <w:t>Bazire</w:t>
      </w:r>
      <w:proofErr w:type="spellEnd"/>
    </w:p>
    <w:p w:rsidR="00A97DC7" w:rsidRPr="00135F00" w:rsidRDefault="00C366A5" w:rsidP="00C366A5">
      <w:pPr>
        <w:pStyle w:val="Salutations"/>
        <w:jc w:val="center"/>
      </w:pPr>
      <w:r>
        <w:t>Admirable rapport de stage</w:t>
      </w:r>
    </w:p>
    <w:p w:rsidR="00A97DC7" w:rsidRPr="00135F00" w:rsidRDefault="00A97DC7">
      <w:pPr>
        <w:pStyle w:val="Adresse"/>
      </w:pPr>
    </w:p>
    <w:p w:rsidR="00A97DC7" w:rsidRDefault="00C366A5" w:rsidP="00C366A5">
      <w:r>
        <w:tab/>
        <w:t xml:space="preserve">Quand j’ai reçu le rapport de stage de Fabrice </w:t>
      </w:r>
      <w:proofErr w:type="spellStart"/>
      <w:r>
        <w:t>Bazire</w:t>
      </w:r>
      <w:proofErr w:type="spellEnd"/>
      <w:r>
        <w:t xml:space="preserve">, j’ai fait une rapide première lecture et déjà, cette dernière n’a laissé présager que du bon. </w:t>
      </w:r>
    </w:p>
    <w:p w:rsidR="00C366A5" w:rsidRDefault="00C366A5" w:rsidP="00C366A5">
      <w:r>
        <w:t xml:space="preserve">En effet j’ai ensuite lu de façon plus complète le rapport de cet élève et en tout point je n’ai rien à redire. </w:t>
      </w:r>
    </w:p>
    <w:p w:rsidR="00DA681A" w:rsidRDefault="00C366A5" w:rsidP="00C366A5">
      <w:r>
        <w:t>Tout d’abord l’entrée en matière est parfaite car l</w:t>
      </w:r>
      <w:r w:rsidR="00DA681A">
        <w:t>a présentation du sujet du stage est complète comme on l’attend. Ensuite on a beaucoup de détails sur les différentes tâches effectués par le stagiaire. Pour approfondir, je dirais même que ce dernier a essayé de faire de la vulgarisation informatique dans son rapport car il explique tellement bien que n’importe qui pourrais comprendre ce qu’il a pu faire dans le cadre de son stage. A l’image du reste su rapport le bilan est lui aussi complet et soigné. Enfin</w:t>
      </w:r>
      <w:r w:rsidR="00A474C1">
        <w:t xml:space="preserve"> on y trouve une annexe riche avec beaucoup de schémas explicatifs ainsi qu’une </w:t>
      </w:r>
      <w:proofErr w:type="spellStart"/>
      <w:r w:rsidR="00A474C1">
        <w:t>sitographie</w:t>
      </w:r>
      <w:proofErr w:type="spellEnd"/>
      <w:r w:rsidR="00A474C1">
        <w:t>/bibliographie très fournie.</w:t>
      </w:r>
    </w:p>
    <w:p w:rsidR="00DA681A" w:rsidRDefault="00A474C1" w:rsidP="00DA681A">
      <w:r>
        <w:t>Il est aussi à noter qu’en lisant</w:t>
      </w:r>
      <w:r w:rsidR="00DA681A">
        <w:t xml:space="preserve"> le contenu des activités qu</w:t>
      </w:r>
      <w:r>
        <w:t>e Fabrice</w:t>
      </w:r>
      <w:r w:rsidR="00DA681A">
        <w:t xml:space="preserve"> a pu réaliser au sein de la société, on y voit l’investissement, le sérieux et l’implication de l’élève, ce qui anime aussi </w:t>
      </w:r>
      <w:r>
        <w:t xml:space="preserve">beaucoup la lecture de </w:t>
      </w:r>
      <w:r w:rsidR="00DA681A">
        <w:t>son rapport.</w:t>
      </w:r>
      <w:r>
        <w:t xml:space="preserve"> Au même titre, la présentation soignée apportée à l’ensemble du rapport lui offre une aisance de lecture. Enfin la table des matières cliquable et avec une belle présentation rend plus facile la navigation à travers le document.</w:t>
      </w:r>
    </w:p>
    <w:p w:rsidR="00DA681A" w:rsidRPr="00135F00" w:rsidRDefault="00A474C1" w:rsidP="00DA681A">
      <w:r>
        <w:t>Pour conclure, Fabrice a rendu un excellent rapport de stage qui démontre son implication et de son sérieux dans son travail que ce soit dans l’entreprise ou dans la rédaction du rapport.</w:t>
      </w:r>
    </w:p>
    <w:sectPr w:rsidR="00DA681A" w:rsidRPr="00135F00">
      <w:footerReference w:type="default" r:id="rId9"/>
      <w:footerReference w:type="first" r:id="rId10"/>
      <w:pgSz w:w="11907" w:h="16839" w:code="9"/>
      <w:pgMar w:top="1440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D378F" w:rsidRDefault="006D378F">
      <w:pPr>
        <w:spacing w:before="0" w:after="0" w:line="240" w:lineRule="auto"/>
      </w:pPr>
      <w:r>
        <w:separator/>
      </w:r>
    </w:p>
    <w:p w:rsidR="006D378F" w:rsidRDefault="006D378F"/>
    <w:p w:rsidR="006D378F" w:rsidRDefault="006D378F"/>
    <w:p w:rsidR="006D378F" w:rsidRDefault="006D378F"/>
  </w:endnote>
  <w:endnote w:type="continuationSeparator" w:id="0">
    <w:p w:rsidR="006D378F" w:rsidRDefault="006D378F">
      <w:pPr>
        <w:spacing w:before="0" w:after="0" w:line="240" w:lineRule="auto"/>
      </w:pPr>
      <w:r>
        <w:continuationSeparator/>
      </w:r>
    </w:p>
    <w:p w:rsidR="006D378F" w:rsidRDefault="006D378F"/>
    <w:p w:rsidR="006D378F" w:rsidRDefault="006D378F"/>
    <w:p w:rsidR="006D378F" w:rsidRDefault="006D37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panose1 w:val="020B0604020202020204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107559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7DC7" w:rsidRDefault="000824F3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803E8" w:rsidRPr="00C803E8" w:rsidRDefault="00C803E8" w:rsidP="00C803E8">
    <w:pPr>
      <w:pStyle w:val="Pieddepage"/>
      <w:rPr>
        <w:color w:val="0072C7"/>
      </w:rPr>
    </w:pPr>
    <w:r w:rsidRPr="00C803E8">
      <w:rPr>
        <w:color w:val="0072C7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D378F" w:rsidRDefault="006D378F">
      <w:pPr>
        <w:spacing w:before="0" w:after="0" w:line="240" w:lineRule="auto"/>
      </w:pPr>
      <w:r>
        <w:separator/>
      </w:r>
    </w:p>
    <w:p w:rsidR="006D378F" w:rsidRDefault="006D378F"/>
    <w:p w:rsidR="006D378F" w:rsidRDefault="006D378F"/>
    <w:p w:rsidR="006D378F" w:rsidRDefault="006D378F"/>
  </w:footnote>
  <w:footnote w:type="continuationSeparator" w:id="0">
    <w:p w:rsidR="006D378F" w:rsidRDefault="006D378F">
      <w:pPr>
        <w:spacing w:before="0" w:after="0" w:line="240" w:lineRule="auto"/>
      </w:pPr>
      <w:r>
        <w:continuationSeparator/>
      </w:r>
    </w:p>
    <w:p w:rsidR="006D378F" w:rsidRDefault="006D378F"/>
    <w:p w:rsidR="006D378F" w:rsidRDefault="006D378F"/>
    <w:p w:rsidR="006D378F" w:rsidRDefault="006D378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A5"/>
    <w:rsid w:val="000824F3"/>
    <w:rsid w:val="0009052E"/>
    <w:rsid w:val="00135F00"/>
    <w:rsid w:val="006D378F"/>
    <w:rsid w:val="00710034"/>
    <w:rsid w:val="007E51AC"/>
    <w:rsid w:val="00A474C1"/>
    <w:rsid w:val="00A97DC7"/>
    <w:rsid w:val="00C366A5"/>
    <w:rsid w:val="00C803E8"/>
    <w:rsid w:val="00DA681A"/>
    <w:rsid w:val="00F6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FFDD0"/>
  <w15:chartTrackingRefBased/>
  <w15:docId w15:val="{DA2347F2-79F3-E848-9BA1-6ED73D7B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fr-FR" w:eastAsia="ja-JP" w:bidi="fr-FR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1AC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after="24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72C6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Theme="majorHAnsi" w:eastAsiaTheme="majorEastAsia" w:hAnsiTheme="majorHAnsi" w:cstheme="majorBidi"/>
      <w:iCs/>
      <w:color w:val="0072C6" w:themeColor="accent1"/>
      <w:sz w:val="3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Theme="majorHAnsi" w:eastAsiaTheme="majorEastAsia" w:hAnsiTheme="majorHAnsi" w:cstheme="majorBidi"/>
      <w:i/>
      <w:color w:val="0072C6" w:themeColor="accent1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Theme="majorHAnsi" w:eastAsiaTheme="majorEastAsia" w:hAnsiTheme="majorHAnsi" w:cstheme="majorBidi"/>
      <w:sz w:val="3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z w:val="3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z w:val="26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z w:val="26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dresse">
    <w:name w:val="Adresse"/>
    <w:basedOn w:val="Normal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table" w:customStyle="1" w:styleId="BusinessPaper">
    <w:name w:val="Business Paper"/>
    <w:basedOn w:val="Tableau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F98723" w:themeColor="accent2"/>
        <w:sz w:val="24"/>
      </w:rPr>
    </w:tblStylePr>
    <w:tblStylePr w:type="nwCell">
      <w:pPr>
        <w:wordWrap/>
        <w:jc w:val="left"/>
      </w:pPr>
    </w:tblStyle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Formuledepolitesse">
    <w:name w:val="Closing"/>
    <w:basedOn w:val="Normal"/>
    <w:link w:val="FormuledepolitesseCar"/>
    <w:uiPriority w:val="32"/>
    <w:unhideWhenUsed/>
    <w:qFormat/>
    <w:pPr>
      <w:spacing w:before="720" w:after="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FormuledepolitesseCar">
    <w:name w:val="Formule de politesse Car"/>
    <w:basedOn w:val="Policepardfaut"/>
    <w:link w:val="Formuledepolitesse"/>
    <w:uiPriority w:val="32"/>
    <w:rPr>
      <w:rFonts w:eastAsiaTheme="minorEastAsia"/>
      <w:bCs/>
      <w:caps/>
      <w:spacing w:val="28"/>
      <w:szCs w:val="18"/>
    </w:rPr>
  </w:style>
  <w:style w:type="paragraph" w:styleId="Signature">
    <w:name w:val="Signature"/>
    <w:basedOn w:val="Normal"/>
    <w:link w:val="SignatureCar"/>
    <w:uiPriority w:val="33"/>
    <w:unhideWhenUsed/>
    <w:qFormat/>
    <w:pPr>
      <w:spacing w:before="1080" w:after="28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SignatureCar">
    <w:name w:val="Signature Car"/>
    <w:basedOn w:val="Policepardfaut"/>
    <w:link w:val="Signature"/>
    <w:uiPriority w:val="33"/>
    <w:rPr>
      <w:rFonts w:eastAsiaTheme="minorEastAsia"/>
      <w:bCs/>
      <w:caps/>
      <w:color w:val="0072C6" w:themeColor="accent1"/>
      <w:spacing w:val="28"/>
      <w:sz w:val="24"/>
      <w:szCs w:val="18"/>
    </w:rPr>
  </w:style>
  <w:style w:type="paragraph" w:styleId="Date">
    <w:name w:val="Date"/>
    <w:basedOn w:val="Normal"/>
    <w:link w:val="DateCar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DateCar">
    <w:name w:val="Date Car"/>
    <w:basedOn w:val="Policepardfaut"/>
    <w:link w:val="Date"/>
    <w:uiPriority w:val="1"/>
    <w:rPr>
      <w:b/>
      <w:spacing w:val="28"/>
      <w:sz w:val="32"/>
    </w:rPr>
  </w:style>
  <w:style w:type="character" w:styleId="Accentuation">
    <w:name w:val="Emphasis"/>
    <w:basedOn w:val="Policepardfaut"/>
    <w:uiPriority w:val="20"/>
    <w:semiHidden/>
    <w:unhideWhenUsed/>
    <w:qFormat/>
    <w:rPr>
      <w:i/>
      <w:iCs/>
      <w:color w:val="F98723" w:themeColor="accent2"/>
    </w:rPr>
  </w:style>
  <w:style w:type="paragraph" w:styleId="Titre">
    <w:name w:val="Title"/>
    <w:basedOn w:val="Normal"/>
    <w:next w:val="Normal"/>
    <w:link w:val="TitreCar"/>
    <w:uiPriority w:val="1"/>
    <w:semiHidden/>
    <w:unhideWhenUsed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/>
      <w:iCs/>
      <w:color w:val="F98723" w:themeColor="accent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 w:themeColor="accent2"/>
      <w:spacing w:val="14"/>
      <w:sz w:val="4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i/>
      <w:iCs/>
      <w:color w:val="F98723" w:themeColor="accent2"/>
      <w:spacing w:val="14"/>
      <w:sz w:val="40"/>
      <w:szCs w:val="24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table" w:styleId="TableauListe3-Accentuation1">
    <w:name w:val="List Table 3 Accent 1"/>
    <w:basedOn w:val="Tableau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color w:val="0072C6" w:themeColor="accent1"/>
      <w:sz w:val="24"/>
      <w:szCs w:val="24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0072C6" w:themeColor="accent1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color w:val="0072C6" w:themeColor="accent1"/>
      <w:sz w:val="40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0072C6" w:themeColor="accent1"/>
    </w:rPr>
  </w:style>
  <w:style w:type="character" w:styleId="Rfrencelgre">
    <w:name w:val="Subtle Reference"/>
    <w:basedOn w:val="Policepardfaut"/>
    <w:uiPriority w:val="31"/>
    <w:semiHidden/>
    <w:unhideWhenUsed/>
    <w:qFormat/>
    <w:rPr>
      <w:i/>
      <w:caps/>
      <w:smallCaps w:val="0"/>
      <w:color w:val="0072C6" w:themeColor="accent1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Car">
    <w:name w:val="Titre Car"/>
    <w:basedOn w:val="Policepardfaut"/>
    <w:link w:val="Titre"/>
    <w:uiPriority w:val="1"/>
    <w:semiHidden/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Cs/>
      <w:color w:val="0072C6" w:themeColor="accent1"/>
      <w:sz w:val="3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i/>
      <w:color w:val="0072C6" w:themeColor="accent1"/>
      <w:sz w:val="34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0072C6" w:themeColor="accent1"/>
      <w:sz w:val="30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30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0072C6" w:themeColor="accent1"/>
      <w:sz w:val="26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26"/>
      <w:szCs w:val="21"/>
    </w:rPr>
  </w:style>
  <w:style w:type="paragraph" w:styleId="Salutations">
    <w:name w:val="Salutation"/>
    <w:basedOn w:val="Normal"/>
    <w:next w:val="Normal"/>
    <w:link w:val="SalutationsCar"/>
    <w:uiPriority w:val="3"/>
    <w:unhideWhenUsed/>
    <w:qFormat/>
    <w:pPr>
      <w:spacing w:before="1000" w:after="120" w:line="240" w:lineRule="auto"/>
      <w:contextualSpacing/>
    </w:pPr>
    <w:rPr>
      <w:rFonts w:asciiTheme="majorHAnsi" w:hAnsiTheme="majorHAnsi"/>
      <w:caps/>
      <w:color w:val="0072C6" w:themeColor="accent1"/>
      <w:sz w:val="72"/>
    </w:rPr>
  </w:style>
  <w:style w:type="character" w:customStyle="1" w:styleId="SalutationsCar">
    <w:name w:val="Salutations Car"/>
    <w:basedOn w:val="Policepardfaut"/>
    <w:link w:val="Salutations"/>
    <w:uiPriority w:val="3"/>
    <w:rPr>
      <w:rFonts w:asciiTheme="majorHAnsi" w:hAnsiTheme="majorHAnsi"/>
      <w:caps/>
      <w:color w:val="0072C6" w:themeColor="accent1"/>
      <w:sz w:val="72"/>
    </w:rPr>
  </w:style>
  <w:style w:type="paragraph" w:styleId="Pieddepage">
    <w:name w:val="footer"/>
    <w:basedOn w:val="Normal"/>
    <w:link w:val="PieddepageC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FFFFFF" w:themeColor="background1"/>
      <w:shd w:val="clear" w:color="auto" w:fill="0072C6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En-tte">
    <w:name w:val="header"/>
    <w:basedOn w:val="Normal"/>
    <w:link w:val="En-tteCar"/>
    <w:uiPriority w:val="99"/>
    <w:unhideWhenUsed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abricebazire/Library/Containers/com.microsoft.Word/Data/Library/Application%20Support/Microsoft/Office/16.0/DTS/fr-FR%7b4BBF24D9-340F-8446-9B5E-34ECF5582FA4%7d/%7bF9E05F39-5B0A-404D-8847-380C8FD6C07F%7dtf10002073.dotx" TargetMode="External"/></Relationships>
</file>

<file path=word/theme/theme1.xml><?xml version="1.0" encoding="utf-8"?>
<a:theme xmlns:a="http://schemas.openxmlformats.org/drawingml/2006/main" name="Letter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 commerciale.dotx</Template>
  <TotalTime>29</TotalTime>
  <Pages>1</Pages>
  <Words>251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fabrice bazire</cp:lastModifiedBy>
  <cp:revision>1</cp:revision>
  <dcterms:created xsi:type="dcterms:W3CDTF">2020-04-27T14:48:00Z</dcterms:created>
  <dcterms:modified xsi:type="dcterms:W3CDTF">2020-04-27T15:20:00Z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